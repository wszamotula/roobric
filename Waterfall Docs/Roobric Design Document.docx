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1F618" w14:textId="31DBFCD8" w:rsidR="003D75F4" w:rsidRDefault="000D48F4" w:rsidP="000D48F4">
      <w:pPr>
        <w:pStyle w:val="Title"/>
      </w:pPr>
      <w:r>
        <w:t>Roobric Design Document</w:t>
      </w:r>
    </w:p>
    <w:p w14:paraId="3F482E29" w14:textId="10622B15" w:rsidR="000D48F4" w:rsidRDefault="000D48F4" w:rsidP="000D48F4">
      <w:pPr>
        <w:pStyle w:val="Heading1"/>
      </w:pPr>
      <w:r>
        <w:t>Introduction</w:t>
      </w:r>
    </w:p>
    <w:p w14:paraId="4F1FC1FF" w14:textId="35B6172A" w:rsidR="000D48F4" w:rsidRDefault="000D48F4" w:rsidP="000D48F4">
      <w:pPr>
        <w:pStyle w:val="Heading1"/>
      </w:pPr>
      <w:r>
        <w:t>Architecture Design</w:t>
      </w:r>
    </w:p>
    <w:p w14:paraId="211B7722" w14:textId="08EC997F" w:rsidR="000D48F4" w:rsidRDefault="000D48F4" w:rsidP="000D48F4">
      <w:pPr>
        <w:pStyle w:val="Heading1"/>
      </w:pPr>
      <w:r>
        <w:t>Database Design</w:t>
      </w:r>
    </w:p>
    <w:p w14:paraId="25A3687F" w14:textId="00269439" w:rsidR="000D48F4" w:rsidRDefault="000D48F4" w:rsidP="000D48F4">
      <w:pPr>
        <w:pStyle w:val="Heading1"/>
      </w:pPr>
      <w:r>
        <w:t>Graphical User Interface</w:t>
      </w:r>
    </w:p>
    <w:p w14:paraId="77C949F1" w14:textId="1BF8747F" w:rsidR="000D48F4" w:rsidRDefault="000D48F4" w:rsidP="000D48F4">
      <w:pPr>
        <w:pStyle w:val="Heading1"/>
      </w:pPr>
      <w:r>
        <w:t>Class Diagram and Classes</w:t>
      </w:r>
    </w:p>
    <w:p w14:paraId="6310F0F3" w14:textId="1B8BD70E" w:rsidR="000D48F4" w:rsidRDefault="000D48F4" w:rsidP="000D48F4">
      <w:pPr>
        <w:pStyle w:val="Heading1"/>
      </w:pPr>
      <w:r>
        <w:t>Design Process</w:t>
      </w:r>
    </w:p>
    <w:p w14:paraId="2599E250" w14:textId="5EC5EC35" w:rsidR="000D48F4" w:rsidRPr="000D48F4" w:rsidRDefault="000D48F4" w:rsidP="000D48F4">
      <w:pPr>
        <w:pStyle w:val="Heading1"/>
      </w:pPr>
      <w:r>
        <w:t>References</w:t>
      </w:r>
      <w:bookmarkStart w:id="0" w:name="_GoBack"/>
      <w:bookmarkEnd w:id="0"/>
    </w:p>
    <w:sectPr w:rsidR="000D48F4" w:rsidRPr="000D48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60433" w14:textId="77777777" w:rsidR="00441622" w:rsidRDefault="00441622">
      <w:pPr>
        <w:spacing w:after="0" w:line="240" w:lineRule="auto"/>
      </w:pPr>
      <w:r>
        <w:separator/>
      </w:r>
    </w:p>
  </w:endnote>
  <w:endnote w:type="continuationSeparator" w:id="0">
    <w:p w14:paraId="42E7B4E8" w14:textId="77777777" w:rsidR="00441622" w:rsidRDefault="0044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D7D87" w14:textId="77777777" w:rsidR="00441622" w:rsidRDefault="00441622">
      <w:pPr>
        <w:spacing w:after="0" w:line="240" w:lineRule="auto"/>
      </w:pPr>
      <w:r>
        <w:separator/>
      </w:r>
    </w:p>
  </w:footnote>
  <w:footnote w:type="continuationSeparator" w:id="0">
    <w:p w14:paraId="42EFD55B" w14:textId="77777777" w:rsidR="00441622" w:rsidRDefault="0044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F4"/>
    <w:rsid w:val="00070ABB"/>
    <w:rsid w:val="000C16FE"/>
    <w:rsid w:val="000D48F4"/>
    <w:rsid w:val="00124A0E"/>
    <w:rsid w:val="001A5AA1"/>
    <w:rsid w:val="001F7380"/>
    <w:rsid w:val="00211F63"/>
    <w:rsid w:val="00260810"/>
    <w:rsid w:val="002B5B53"/>
    <w:rsid w:val="002D2565"/>
    <w:rsid w:val="00312CF4"/>
    <w:rsid w:val="003161A6"/>
    <w:rsid w:val="00333637"/>
    <w:rsid w:val="003D75F4"/>
    <w:rsid w:val="004347A3"/>
    <w:rsid w:val="00441622"/>
    <w:rsid w:val="004C3720"/>
    <w:rsid w:val="0051048F"/>
    <w:rsid w:val="0056777E"/>
    <w:rsid w:val="00600CB1"/>
    <w:rsid w:val="006602C4"/>
    <w:rsid w:val="006D472E"/>
    <w:rsid w:val="006E0193"/>
    <w:rsid w:val="006E3BCA"/>
    <w:rsid w:val="00713E71"/>
    <w:rsid w:val="00781FE6"/>
    <w:rsid w:val="00784408"/>
    <w:rsid w:val="008131F7"/>
    <w:rsid w:val="00896DB3"/>
    <w:rsid w:val="009933FE"/>
    <w:rsid w:val="009F085B"/>
    <w:rsid w:val="009F1888"/>
    <w:rsid w:val="00A3171C"/>
    <w:rsid w:val="00AE73FF"/>
    <w:rsid w:val="00AF1847"/>
    <w:rsid w:val="00B86F69"/>
    <w:rsid w:val="00BD5EF8"/>
    <w:rsid w:val="00BF0545"/>
    <w:rsid w:val="00C34BE5"/>
    <w:rsid w:val="00C52F97"/>
    <w:rsid w:val="00C7035B"/>
    <w:rsid w:val="00CC0667"/>
    <w:rsid w:val="00D64E94"/>
    <w:rsid w:val="00E07940"/>
    <w:rsid w:val="00EB14B2"/>
    <w:rsid w:val="00F27A73"/>
    <w:rsid w:val="00F440EE"/>
    <w:rsid w:val="00F57620"/>
    <w:rsid w:val="00FE2802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E80F"/>
  <w15:chartTrackingRefBased/>
  <w15:docId w15:val="{9F1C34E4-0018-4E67-9DC1-9DCD6C1B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C3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52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25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47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1805EA-C890-4709-B6DA-0D550C30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Szamotula</dc:creator>
  <cp:keywords/>
  <dc:description/>
  <cp:lastModifiedBy>Wesley Szamotula</cp:lastModifiedBy>
  <cp:revision>34</cp:revision>
  <dcterms:created xsi:type="dcterms:W3CDTF">2017-08-03T14:27:00Z</dcterms:created>
  <dcterms:modified xsi:type="dcterms:W3CDTF">2017-08-10T23:05:00Z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